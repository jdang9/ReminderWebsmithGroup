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78" w:rsidRDefault="00196F79">
      <w:pPr>
        <w:pStyle w:val="Title"/>
      </w:pPr>
      <w:r>
        <w:t>Websmith group</w:t>
      </w:r>
      <w:r w:rsidR="003B53C1">
        <w:br/>
        <w:t>Project Scope</w:t>
      </w:r>
    </w:p>
    <w:sdt>
      <w:sdtPr>
        <w:id w:val="216403978"/>
        <w:placeholder>
          <w:docPart w:val="653B6A8D5F304453AC46F45FE38D50FB"/>
        </w:placeholder>
        <w:date w:fullDate="2015-05-1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715D78" w:rsidRDefault="00196F79">
          <w:pPr>
            <w:pStyle w:val="Subtitle"/>
          </w:pPr>
          <w:r>
            <w:t>May 12, 2015</w:t>
          </w:r>
        </w:p>
      </w:sdtContent>
    </w:sdt>
    <w:p w:rsidR="00715D78" w:rsidRDefault="003B53C1">
      <w:pPr>
        <w:pStyle w:val="Heading1"/>
      </w:pPr>
      <w:r>
        <w:t>Overview</w:t>
      </w:r>
    </w:p>
    <w:p w:rsidR="00715D78" w:rsidRDefault="003B53C1">
      <w:pPr>
        <w:pStyle w:val="Heading2"/>
      </w:pPr>
      <w:r>
        <w:t xml:space="preserve">Project </w:t>
      </w:r>
      <w:r w:rsidR="00196F79">
        <w:t>Introduction</w:t>
      </w:r>
    </w:p>
    <w:sdt>
      <w:sdtPr>
        <w:id w:val="-2113425653"/>
        <w:placeholder>
          <w:docPart w:val="957D1E83B4044DFFA6053B5A571D5CCB"/>
        </w:placeholder>
        <w15:appearance w15:val="hidden"/>
      </w:sdtPr>
      <w:sdtEndPr/>
      <w:sdtContent>
        <w:p w:rsidR="00196F79" w:rsidRDefault="00196F79">
          <w:r>
            <w:t xml:space="preserve">Current problem: </w:t>
          </w:r>
        </w:p>
        <w:p w:rsidR="00CC42F1" w:rsidRDefault="00196F79" w:rsidP="00196F79">
          <w:pPr>
            <w:pStyle w:val="ListParagraph"/>
            <w:numPr>
              <w:ilvl w:val="0"/>
              <w:numId w:val="5"/>
            </w:numPr>
          </w:pPr>
          <w:r>
            <w:t>My perspective view, the office has been using the tradition way for taking messages and keeping track of call backs</w:t>
          </w:r>
          <w:r w:rsidR="00CC42F1">
            <w:t>. Overtime/sometime, the message might get lost or be forgotten, it may cause some inconvenient to the staff</w:t>
          </w:r>
        </w:p>
        <w:p w:rsidR="00CC42F1" w:rsidRDefault="00CC42F1" w:rsidP="00196F79">
          <w:pPr>
            <w:pStyle w:val="ListParagraph"/>
            <w:numPr>
              <w:ilvl w:val="0"/>
              <w:numId w:val="5"/>
            </w:numPr>
          </w:pPr>
          <w:r>
            <w:t>Message Slips Application is the solution to this problem</w:t>
          </w:r>
        </w:p>
        <w:p w:rsidR="000A35E1" w:rsidRDefault="00CC42F1" w:rsidP="00196F79">
          <w:pPr>
            <w:pStyle w:val="ListParagraph"/>
            <w:numPr>
              <w:ilvl w:val="0"/>
              <w:numId w:val="5"/>
            </w:numPr>
          </w:pPr>
          <w:r>
            <w:t>Message Slips Application is a web base application that provide a unique and convenient method to keep track with incoming messages and call backs</w:t>
          </w:r>
        </w:p>
        <w:p w:rsidR="000A35E1" w:rsidRDefault="000A35E1" w:rsidP="00196F79">
          <w:pPr>
            <w:pStyle w:val="ListParagraph"/>
            <w:numPr>
              <w:ilvl w:val="0"/>
              <w:numId w:val="5"/>
            </w:numPr>
          </w:pPr>
          <w:r>
            <w:t>Feature discussion</w:t>
          </w:r>
        </w:p>
        <w:p w:rsidR="000A35E1" w:rsidRDefault="000A35E1" w:rsidP="00196F79">
          <w:pPr>
            <w:pStyle w:val="ListParagraph"/>
            <w:numPr>
              <w:ilvl w:val="0"/>
              <w:numId w:val="5"/>
            </w:numPr>
          </w:pPr>
          <w:r>
            <w:t>Target audience</w:t>
          </w:r>
        </w:p>
        <w:p w:rsidR="00715D78" w:rsidRDefault="000A35E1" w:rsidP="00196F79">
          <w:pPr>
            <w:pStyle w:val="ListParagraph"/>
            <w:numPr>
              <w:ilvl w:val="0"/>
              <w:numId w:val="5"/>
            </w:numPr>
          </w:pPr>
          <w:r>
            <w:t>Time frame</w:t>
          </w:r>
        </w:p>
      </w:sdtContent>
    </w:sdt>
    <w:p w:rsidR="00715D78" w:rsidRDefault="005C63C4">
      <w:pPr>
        <w:pStyle w:val="Heading2"/>
      </w:pPr>
      <w:r>
        <w:t>Overview</w:t>
      </w:r>
    </w:p>
    <w:sdt>
      <w:sdtPr>
        <w:id w:val="-1466881030"/>
        <w:placeholder>
          <w:docPart w:val="957D1E83B4044DFFA6053B5A571D5CCB"/>
        </w:placeholder>
        <w15:appearance w15:val="hidden"/>
      </w:sdtPr>
      <w:sdtEndPr/>
      <w:sdtContent>
        <w:p w:rsidR="005C63C4" w:rsidRDefault="005C63C4">
          <w:r>
            <w:t>Brief Overview:</w:t>
          </w:r>
        </w:p>
        <w:p w:rsidR="0030161A" w:rsidRDefault="005C63C4" w:rsidP="005C63C4">
          <w:pPr>
            <w:pStyle w:val="ListParagraph"/>
            <w:numPr>
              <w:ilvl w:val="0"/>
              <w:numId w:val="6"/>
            </w:numPr>
          </w:pPr>
          <w:r>
            <w:t>Layout and design: 3-4 pages</w:t>
          </w:r>
        </w:p>
        <w:p w:rsidR="00715D78" w:rsidRDefault="00D24C83" w:rsidP="005C63C4">
          <w:pPr>
            <w:pStyle w:val="ListParagraph"/>
            <w:numPr>
              <w:ilvl w:val="0"/>
              <w:numId w:val="6"/>
            </w:numPr>
          </w:pPr>
          <w:r>
            <w:t>Functionalities r</w:t>
          </w:r>
          <w:r w:rsidR="0030161A">
            <w:t>efer to Use Case</w:t>
          </w:r>
        </w:p>
      </w:sdtContent>
    </w:sdt>
    <w:p w:rsidR="0030161A" w:rsidRDefault="0030161A" w:rsidP="005C63C4">
      <w:pPr>
        <w:pStyle w:val="ListParagraph"/>
        <w:numPr>
          <w:ilvl w:val="0"/>
          <w:numId w:val="6"/>
        </w:numPr>
      </w:pPr>
      <w:r>
        <w:t>Scheduling</w:t>
      </w:r>
      <w:r w:rsidR="00D24C83">
        <w:t xml:space="preserve"> refer to Project Plan</w:t>
      </w:r>
      <w:bookmarkStart w:id="0" w:name="_GoBack"/>
      <w:bookmarkEnd w:id="0"/>
    </w:p>
    <w:p w:rsidR="00715D78" w:rsidRDefault="00715D78"/>
    <w:sectPr w:rsidR="00715D7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C0C" w:rsidRDefault="00B87C0C">
      <w:pPr>
        <w:spacing w:after="0" w:line="240" w:lineRule="auto"/>
      </w:pPr>
      <w:r>
        <w:separator/>
      </w:r>
    </w:p>
  </w:endnote>
  <w:endnote w:type="continuationSeparator" w:id="0">
    <w:p w:rsidR="00B87C0C" w:rsidRDefault="00B8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C0C" w:rsidRDefault="00B87C0C">
      <w:pPr>
        <w:spacing w:after="0" w:line="240" w:lineRule="auto"/>
      </w:pPr>
      <w:r>
        <w:separator/>
      </w:r>
    </w:p>
  </w:footnote>
  <w:footnote w:type="continuationSeparator" w:id="0">
    <w:p w:rsidR="00B87C0C" w:rsidRDefault="00B87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D78" w:rsidRDefault="003B53C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5D78" w:rsidRDefault="003B53C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24C83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715D78" w:rsidRDefault="003B53C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24C83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564E9"/>
    <w:multiLevelType w:val="hybridMultilevel"/>
    <w:tmpl w:val="FB383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171C8"/>
    <w:multiLevelType w:val="hybridMultilevel"/>
    <w:tmpl w:val="5D6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79"/>
    <w:rsid w:val="000A35E1"/>
    <w:rsid w:val="00196F79"/>
    <w:rsid w:val="0030161A"/>
    <w:rsid w:val="003B53C1"/>
    <w:rsid w:val="005C63C4"/>
    <w:rsid w:val="00715D78"/>
    <w:rsid w:val="00B87C0C"/>
    <w:rsid w:val="00CC42F1"/>
    <w:rsid w:val="00D2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1170E9-57D8-4EB5-96E7-2C3F602C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19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Dang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3B6A8D5F304453AC46F45FE38D5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58D26-92EB-47B8-9D34-D33BD4C9853C}"/>
      </w:docPartPr>
      <w:docPartBody>
        <w:p w:rsidR="006521AE" w:rsidRDefault="007E1D73">
          <w:pPr>
            <w:pStyle w:val="653B6A8D5F304453AC46F45FE38D50FB"/>
          </w:pPr>
          <w:r>
            <w:t>[Select Date]</w:t>
          </w:r>
        </w:p>
      </w:docPartBody>
    </w:docPart>
    <w:docPart>
      <w:docPartPr>
        <w:name w:val="957D1E83B4044DFFA6053B5A571D5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E055F-258D-4AB7-89A7-63D8F80E6222}"/>
      </w:docPartPr>
      <w:docPartBody>
        <w:p w:rsidR="006521AE" w:rsidRDefault="007E1D73">
          <w:pPr>
            <w:pStyle w:val="957D1E83B4044DFFA6053B5A571D5CC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73"/>
    <w:rsid w:val="000C20F6"/>
    <w:rsid w:val="006521AE"/>
    <w:rsid w:val="007E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390D505A32470A9AD1F213B2E3D009">
    <w:name w:val="51390D505A32470A9AD1F213B2E3D009"/>
  </w:style>
  <w:style w:type="paragraph" w:customStyle="1" w:styleId="653B6A8D5F304453AC46F45FE38D50FB">
    <w:name w:val="653B6A8D5F304453AC46F45FE38D50F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7D1E83B4044DFFA6053B5A571D5CCB">
    <w:name w:val="957D1E83B4044DFFA6053B5A571D5C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419E96-14AC-4D2D-BC45-8CDE6A60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JDang</dc:creator>
  <cp:keywords/>
  <cp:lastModifiedBy>JDang</cp:lastModifiedBy>
  <cp:revision>3</cp:revision>
  <dcterms:created xsi:type="dcterms:W3CDTF">2015-05-12T02:33:00Z</dcterms:created>
  <dcterms:modified xsi:type="dcterms:W3CDTF">2015-05-12T04:01:00Z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